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rincipal"/>
      </w:tblPr>
      <w:tblGrid>
        <w:gridCol w:w="6009"/>
        <w:gridCol w:w="4313"/>
      </w:tblGrid>
      <w:tr w:rsidR="004A7542" w:rsidRPr="00A85B6F" w14:paraId="71A7D0FC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5994"/>
            </w:tblGrid>
            <w:tr w:rsidR="004A7542" w:rsidRPr="00A85B6F" w14:paraId="114637F7" w14:textId="77777777" w:rsidTr="00EE5256">
              <w:trPr>
                <w:trHeight w:hRule="exact" w:val="2071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4E7C1136" w14:textId="77777777" w:rsidR="004A7542" w:rsidRPr="002D589D" w:rsidRDefault="00E32AEA" w:rsidP="00346ED4">
                  <w:pPr>
                    <w:pStyle w:val="Titre1"/>
                  </w:pPr>
                  <w:sdt>
                    <w:sdtPr>
                      <w:alias w:val="Compétences :"/>
                      <w:tag w:val="Compétences :"/>
                      <w:id w:val="1490835561"/>
                      <w:placeholder>
                        <w:docPart w:val="001614689E4746D28D53FB9DF715F1B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rPr>
                          <w:lang w:bidi="fr-FR"/>
                        </w:rPr>
                        <w:t>Compétences</w:t>
                      </w:r>
                    </w:sdtContent>
                  </w:sdt>
                </w:p>
                <w:p w14:paraId="08194B65" w14:textId="77777777" w:rsidR="00997A95" w:rsidRDefault="00997A95" w:rsidP="00346ED4">
                  <w:pPr>
                    <w:pStyle w:val="Titre2"/>
                  </w:pPr>
                </w:p>
                <w:p w14:paraId="08AD170B" w14:textId="7FF228EF" w:rsidR="00E40D36" w:rsidRDefault="00E40D36" w:rsidP="00346ED4">
                  <w:pPr>
                    <w:pStyle w:val="Titre2"/>
                  </w:pPr>
                  <w:r>
                    <w:t xml:space="preserve">Rigoureuse Attentive Passionnée </w:t>
                  </w:r>
                </w:p>
                <w:p w14:paraId="7359ACFA" w14:textId="77777777" w:rsidR="004A7542" w:rsidRDefault="00E40D36" w:rsidP="00346ED4">
                  <w:pPr>
                    <w:pStyle w:val="Titre2"/>
                  </w:pPr>
                  <w:r>
                    <w:t>Sérieuse Motivée</w:t>
                  </w:r>
                </w:p>
                <w:p w14:paraId="524DE490" w14:textId="77777777" w:rsidR="00E40D36" w:rsidRPr="00E40D36" w:rsidRDefault="00E40D36" w:rsidP="00E40D36"/>
              </w:tc>
            </w:tr>
            <w:tr w:rsidR="004A7542" w:rsidRPr="00A85B6F" w14:paraId="5266AF25" w14:textId="77777777" w:rsidTr="00EE5256">
              <w:trPr>
                <w:trHeight w:val="1002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4DDDB56D" w14:textId="77777777" w:rsidR="004A7542" w:rsidRDefault="00E32AEA" w:rsidP="00346ED4">
                  <w:pPr>
                    <w:pStyle w:val="Titre1"/>
                  </w:pPr>
                  <w:sdt>
                    <w:sdtPr>
                      <w:alias w:val="Expérience :"/>
                      <w:tag w:val="Expérience :"/>
                      <w:id w:val="1217937480"/>
                      <w:placeholder>
                        <w:docPart w:val="A73358D7965E46CA8DAE6967EA6214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91D2A" w:rsidRPr="00691D2A">
                        <w:rPr>
                          <w:lang w:bidi="fr-FR"/>
                        </w:rPr>
                        <w:t>EXPERIENCES PROFESSIONNELLES</w:t>
                      </w:r>
                    </w:sdtContent>
                  </w:sdt>
                </w:p>
                <w:p w14:paraId="4D86075D" w14:textId="77777777" w:rsidR="00BD4301" w:rsidRPr="00BD4301" w:rsidRDefault="00BD4301" w:rsidP="00BD4301"/>
                <w:p w14:paraId="0719A3F4" w14:textId="77777777" w:rsidR="004A7542" w:rsidRPr="00A85B6F" w:rsidRDefault="00E40D36" w:rsidP="00346ED4">
                  <w:pPr>
                    <w:pStyle w:val="Titre2"/>
                  </w:pPr>
                  <w:r>
                    <w:t>Photographe</w:t>
                  </w:r>
                  <w:r w:rsidR="004A7542" w:rsidRPr="005B0E81">
                    <w:rPr>
                      <w:lang w:bidi="fr-FR"/>
                    </w:rPr>
                    <w:t> | </w:t>
                  </w:r>
                  <w:r>
                    <w:rPr>
                      <w:lang w:bidi="fr-FR"/>
                    </w:rPr>
                    <w:t xml:space="preserve">En Propre </w:t>
                  </w:r>
                  <w:r>
                    <w:t>Régie</w:t>
                  </w:r>
                  <w:r w:rsidR="004A7542" w:rsidRPr="005B0E81">
                    <w:rPr>
                      <w:lang w:bidi="fr-FR"/>
                    </w:rPr>
                    <w:t> | </w:t>
                  </w:r>
                  <w:r>
                    <w:t>2020</w:t>
                  </w:r>
                </w:p>
                <w:p w14:paraId="7DB373EB" w14:textId="76A5EA79" w:rsidR="004A7542" w:rsidRDefault="00E40D36" w:rsidP="00346ED4">
                  <w:r>
                    <w:t>Couverture de l’intégralité d</w:t>
                  </w:r>
                  <w:r w:rsidR="00EE5256">
                    <w:t>e de</w:t>
                  </w:r>
                  <w:r>
                    <w:t>u</w:t>
                  </w:r>
                  <w:r w:rsidR="00EE5256">
                    <w:t>x</w:t>
                  </w:r>
                  <w:r>
                    <w:t xml:space="preserve"> mariage</w:t>
                  </w:r>
                  <w:r w:rsidR="00EE5256">
                    <w:t>s</w:t>
                  </w:r>
                </w:p>
                <w:p w14:paraId="68730BFC" w14:textId="77777777" w:rsidR="00E40D36" w:rsidRDefault="00E40D36" w:rsidP="00346ED4">
                  <w:r>
                    <w:t>Etablissement du reportage photo numérique</w:t>
                  </w:r>
                </w:p>
                <w:p w14:paraId="209FA814" w14:textId="4C6168B0" w:rsidR="00E40D36" w:rsidRDefault="00E40D36" w:rsidP="00346ED4">
                  <w:r>
                    <w:t>Montage de l’album</w:t>
                  </w:r>
                </w:p>
                <w:p w14:paraId="4FFA15DB" w14:textId="718EAA8F" w:rsidR="00EE5256" w:rsidRDefault="00EE5256" w:rsidP="00346ED4">
                  <w:r>
                    <w:t>Photographe FFE Heillecourt</w:t>
                  </w:r>
                </w:p>
                <w:p w14:paraId="093213C2" w14:textId="77777777" w:rsidR="00EE5256" w:rsidRDefault="00EE5256" w:rsidP="00346ED4">
                  <w:r>
                    <w:t>Reportage photos en Angleterre</w:t>
                  </w:r>
                </w:p>
                <w:p w14:paraId="05A56ABE" w14:textId="77777777" w:rsidR="00EE5256" w:rsidRDefault="00EE5256" w:rsidP="00346ED4"/>
                <w:p w14:paraId="052AC313" w14:textId="77777777" w:rsidR="00EE5256" w:rsidRDefault="00EE5256" w:rsidP="00EE5256">
                  <w:pPr>
                    <w:pStyle w:val="Titre2"/>
                  </w:pPr>
                  <w:r>
                    <w:t>Aide monitrice</w:t>
                  </w:r>
                  <w:r w:rsidRPr="005B0E81">
                    <w:rPr>
                      <w:lang w:bidi="fr-FR"/>
                    </w:rPr>
                    <w:t> | </w:t>
                  </w:r>
                  <w:r>
                    <w:t>Poney Club Heillecourt</w:t>
                  </w:r>
                  <w:r w:rsidRPr="005B0E81">
                    <w:rPr>
                      <w:lang w:bidi="fr-FR"/>
                    </w:rPr>
                    <w:t> </w:t>
                  </w:r>
                </w:p>
                <w:p w14:paraId="548A52E5" w14:textId="77777777" w:rsidR="00EE5256" w:rsidRPr="00A85B6F" w:rsidRDefault="00EE5256" w:rsidP="00EE5256">
                  <w:pPr>
                    <w:pStyle w:val="Titre2"/>
                  </w:pPr>
                  <w:r>
                    <w:rPr>
                      <w:lang w:bidi="fr-FR"/>
                    </w:rPr>
                    <w:t xml:space="preserve"> Stage 3ème</w:t>
                  </w:r>
                </w:p>
                <w:p w14:paraId="599AEE5C" w14:textId="77777777" w:rsidR="00EE5256" w:rsidRDefault="00EE5256" w:rsidP="00EE5256">
                  <w:r>
                    <w:t>Rédaction des listes de montes</w:t>
                  </w:r>
                </w:p>
                <w:p w14:paraId="27B73117" w14:textId="77777777" w:rsidR="00EE5256" w:rsidRDefault="00EE5256" w:rsidP="00EE5256">
                  <w:r>
                    <w:t>Aide au bon fonctionnement du club</w:t>
                  </w:r>
                </w:p>
                <w:p w14:paraId="39E307E3" w14:textId="77777777" w:rsidR="00EE5256" w:rsidRDefault="00EE5256" w:rsidP="00EE5256">
                  <w:r>
                    <w:t>Nettoyage des écuries</w:t>
                  </w:r>
                </w:p>
                <w:p w14:paraId="3FA3ACD8" w14:textId="55B262B6" w:rsidR="00EE5256" w:rsidRPr="00A85B6F" w:rsidRDefault="00EE5256" w:rsidP="00EE5256">
                  <w:r>
                    <w:t>Assistance des monitrices</w:t>
                  </w:r>
                </w:p>
                <w:p w14:paraId="27FFBF77" w14:textId="77777777" w:rsidR="004A7542" w:rsidRDefault="00E32AEA" w:rsidP="00346ED4">
                  <w:pPr>
                    <w:pStyle w:val="Titre1"/>
                  </w:pPr>
                  <w:sdt>
                    <w:sdtPr>
                      <w:alias w:val="Formation :"/>
                      <w:tag w:val="Formation :"/>
                      <w:id w:val="1349516922"/>
                      <w:placeholder>
                        <w:docPart w:val="31D1FCE7A7C0460A9B20ECB1473A0A2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91D2A" w:rsidRPr="00691D2A">
                        <w:rPr>
                          <w:lang w:bidi="fr-FR"/>
                        </w:rPr>
                        <w:t>FORMATIONS</w:t>
                      </w:r>
                    </w:sdtContent>
                  </w:sdt>
                </w:p>
                <w:p w14:paraId="1960F48D" w14:textId="77777777" w:rsidR="00BD4301" w:rsidRPr="00BD4301" w:rsidRDefault="00BD4301" w:rsidP="00BD4301"/>
                <w:p w14:paraId="01EE299A" w14:textId="091A19D9" w:rsidR="00EE5256" w:rsidRDefault="00EE5256" w:rsidP="00EE5256">
                  <w:pPr>
                    <w:pStyle w:val="Titre2"/>
                  </w:pPr>
                  <w:r>
                    <w:t xml:space="preserve">Baccalauréat Général </w:t>
                  </w:r>
                  <w:r w:rsidRPr="005B0E81">
                    <w:rPr>
                      <w:lang w:bidi="fr-FR"/>
                    </w:rPr>
                    <w:t xml:space="preserve">| </w:t>
                  </w:r>
                  <w:r>
                    <w:t>20</w:t>
                  </w:r>
                  <w:r>
                    <w:t>21</w:t>
                  </w:r>
                </w:p>
                <w:p w14:paraId="156B24B3" w14:textId="495E4477" w:rsidR="00EE5256" w:rsidRDefault="00EE5256" w:rsidP="00EE5256">
                  <w:pPr>
                    <w:pStyle w:val="Titre2"/>
                  </w:pPr>
                  <w:r>
                    <w:t>Option Maths/Physique</w:t>
                  </w:r>
                </w:p>
                <w:p w14:paraId="23F68813" w14:textId="77777777" w:rsidR="00EE5256" w:rsidRDefault="00EE5256" w:rsidP="00346ED4">
                  <w:pPr>
                    <w:pStyle w:val="Titre2"/>
                  </w:pPr>
                </w:p>
                <w:p w14:paraId="54933610" w14:textId="77777777" w:rsidR="00E40D36" w:rsidRDefault="00E40D36" w:rsidP="00346ED4">
                  <w:pPr>
                    <w:pStyle w:val="Titre2"/>
                  </w:pPr>
                  <w:r>
                    <w:t>Formation Graine de Photographe</w:t>
                  </w:r>
                  <w:r w:rsidR="004A7542" w:rsidRPr="005B0E81">
                    <w:rPr>
                      <w:lang w:bidi="fr-FR"/>
                    </w:rPr>
                    <w:t xml:space="preserve"> | </w:t>
                  </w:r>
                  <w:r>
                    <w:t>2019</w:t>
                  </w:r>
                </w:p>
                <w:p w14:paraId="6D1DA4CE" w14:textId="67275BBD" w:rsidR="004A7542" w:rsidRDefault="00E40D36" w:rsidP="00EE5256">
                  <w:pPr>
                    <w:pStyle w:val="Titre2"/>
                  </w:pPr>
                  <w:r>
                    <w:t>Metz</w:t>
                  </w:r>
                </w:p>
                <w:p w14:paraId="6BF76070" w14:textId="77777777" w:rsidR="00EE5256" w:rsidRPr="00EE5256" w:rsidRDefault="00EE5256" w:rsidP="00EE5256"/>
                <w:p w14:paraId="25487118" w14:textId="77777777" w:rsidR="00EE5256" w:rsidRDefault="00EE5256" w:rsidP="00EE5256">
                  <w:pPr>
                    <w:pStyle w:val="Titre2"/>
                  </w:pPr>
                  <w:r>
                    <w:t>Brevet des collèges</w:t>
                  </w:r>
                  <w:r w:rsidRPr="005B0E81">
                    <w:rPr>
                      <w:lang w:bidi="fr-FR"/>
                    </w:rPr>
                    <w:t xml:space="preserve"> | </w:t>
                  </w:r>
                  <w:r>
                    <w:t>2018</w:t>
                  </w:r>
                  <w:r w:rsidRPr="005B0E81">
                    <w:rPr>
                      <w:lang w:bidi="fr-FR"/>
                    </w:rPr>
                    <w:t xml:space="preserve"> | </w:t>
                  </w:r>
                  <w:r>
                    <w:t>Collège Montaigu Jarville</w:t>
                  </w:r>
                </w:p>
                <w:p w14:paraId="1257EE89" w14:textId="3BDB74D3" w:rsidR="00EE5256" w:rsidRPr="00EE5256" w:rsidRDefault="00EE5256" w:rsidP="00EE5256"/>
              </w:tc>
            </w:tr>
          </w:tbl>
          <w:p w14:paraId="485A132E" w14:textId="77777777"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4274"/>
            </w:tblGrid>
            <w:tr w:rsidR="004A7542" w:rsidRPr="00A85B6F" w14:paraId="5B3C2427" w14:textId="77777777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57407ABA" w14:textId="4385B25A" w:rsidR="00EE5256" w:rsidRDefault="00EE5256" w:rsidP="00EE5256">
                  <w:pPr>
                    <w:pStyle w:val="Titre2"/>
                    <w:jc w:val="both"/>
                  </w:pPr>
                </w:p>
                <w:p w14:paraId="27C75908" w14:textId="77777777" w:rsidR="00DD1065" w:rsidRDefault="00DD1065" w:rsidP="00DD1065"/>
                <w:p w14:paraId="63B6AF7B" w14:textId="77777777" w:rsidR="00DD1065" w:rsidRDefault="00DD1065" w:rsidP="00DD1065"/>
                <w:p w14:paraId="73BEAD35" w14:textId="7276F718" w:rsidR="00DD1065" w:rsidRPr="00DD1065" w:rsidRDefault="00DD1065" w:rsidP="00DD1065">
                  <w:pPr>
                    <w:rPr>
                      <w:b/>
                      <w:bCs/>
                      <w:sz w:val="48"/>
                      <w:szCs w:val="48"/>
                    </w:rPr>
                  </w:pPr>
                  <w:r w:rsidRPr="00DD1065">
                    <w:rPr>
                      <w:b/>
                      <w:bCs/>
                      <w:sz w:val="48"/>
                      <w:szCs w:val="48"/>
                    </w:rPr>
                    <w:t>TISSOUX</w:t>
                  </w:r>
                </w:p>
                <w:p w14:paraId="47E8D113" w14:textId="77777777" w:rsidR="00DD1065" w:rsidRDefault="00DD1065" w:rsidP="00DD1065"/>
                <w:p w14:paraId="4AEB50F0" w14:textId="77777777" w:rsidR="00DD1065" w:rsidRDefault="00DD1065" w:rsidP="00DD1065">
                  <w:pPr>
                    <w:rPr>
                      <w:sz w:val="48"/>
                      <w:szCs w:val="48"/>
                    </w:rPr>
                  </w:pPr>
                  <w:r w:rsidRPr="00DD1065">
                    <w:rPr>
                      <w:sz w:val="48"/>
                      <w:szCs w:val="48"/>
                    </w:rPr>
                    <w:t>Lucie</w:t>
                  </w:r>
                </w:p>
                <w:p w14:paraId="26A2F9FD" w14:textId="555D3048" w:rsidR="00DD1065" w:rsidRDefault="00DD1065" w:rsidP="00DD1065">
                  <w:pPr>
                    <w:rPr>
                      <w:sz w:val="24"/>
                      <w:szCs w:val="24"/>
                    </w:rPr>
                  </w:pPr>
                </w:p>
                <w:p w14:paraId="73121E08" w14:textId="77777777" w:rsidR="00DD1065" w:rsidRDefault="00DD1065" w:rsidP="00DD1065">
                  <w:pPr>
                    <w:rPr>
                      <w:sz w:val="24"/>
                      <w:szCs w:val="24"/>
                    </w:rPr>
                  </w:pPr>
                </w:p>
                <w:p w14:paraId="429EA566" w14:textId="372BCEA2" w:rsidR="00DD1065" w:rsidRPr="00DD1065" w:rsidRDefault="00DD1065" w:rsidP="00DD1065">
                  <w:pPr>
                    <w:jc w:val="right"/>
                    <w:rPr>
                      <w:sz w:val="24"/>
                      <w:szCs w:val="24"/>
                    </w:rPr>
                  </w:pPr>
                  <w:r w:rsidRPr="00DD1065">
                    <w:rPr>
                      <w:sz w:val="24"/>
                      <w:szCs w:val="24"/>
                    </w:rPr>
                    <w:t>28/08/2003</w:t>
                  </w:r>
                </w:p>
              </w:tc>
            </w:tr>
            <w:tr w:rsidR="004A7542" w:rsidRPr="00A85B6F" w14:paraId="20360FC5" w14:textId="77777777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eau de disposition de coordonnées"/>
                  </w:tblPr>
                  <w:tblGrid>
                    <w:gridCol w:w="1777"/>
                    <w:gridCol w:w="1777"/>
                  </w:tblGrid>
                  <w:tr w:rsidR="004A7542" w:rsidRPr="00A85B6F" w14:paraId="7B538312" w14:textId="77777777" w:rsidTr="00E3067B"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14:paraId="2D43CDCD" w14:textId="77777777" w:rsidR="004A7542" w:rsidRPr="00A85B6F" w:rsidRDefault="004A7542" w:rsidP="00346ED4">
                        <w:pPr>
                          <w:pStyle w:val="Graphisme"/>
                        </w:pPr>
                        <w:r w:rsidRPr="00A85B6F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4D0B616" wp14:editId="65E65CA1">
                                  <wp:extent cx="329184" cy="329184"/>
                                  <wp:effectExtent l="0" t="0" r="0" b="0"/>
                                  <wp:docPr id="6" name="Groupe 322" title="Icône de messageri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e 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e libre 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048DF93" id="Groupe 322" o:spid="_x0000_s1026" alt="Titre : Icône de messagerie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AKvu8vAAwAAGI3AAAOAAAAAAAAAAAAAAAAAC4CAABk&#10;cnMvZTJvRG9jLnhtbFBLAQItABQABgAIAAAAIQBoRxvQ2AAAAAMBAAAPAAAAAAAAAAAAAAAAAFoO&#10;AABkcnMvZG93bnJldi54bWxQSwUGAAAAAAQABADzAAAAXw8AAAAA&#10;">
                                  <v:oval id="Ovale 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e libre 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14:paraId="1D3AFEF3" w14:textId="77777777" w:rsidR="004A7542" w:rsidRPr="00A85B6F" w:rsidRDefault="004A7542" w:rsidP="00346ED4">
                        <w:pPr>
                          <w:pStyle w:val="Graphisme"/>
                        </w:pPr>
                        <w:r w:rsidRPr="00A85B6F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17C893E" wp14:editId="31A9F9EC">
                                  <wp:extent cx="329184" cy="329184"/>
                                  <wp:effectExtent l="0" t="0" r="0" b="0"/>
                                  <wp:docPr id="304" name="Groupe 303" title="Icône de téléphon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e 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e libre 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2821997" id="Groupe 303" o:spid="_x0000_s1026" alt="Titre : Icône de téléphone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esnKXdUcAADtowAADgAAAAAAAAAAAAAAAAAuAgAAZHJzL2Uyb0RvYy54bWxQSwECLQAUAAYA&#10;CAAAACEAaEcb0NgAAAADAQAADwAAAAAAAAAAAAAAAAAvHwAAZHJzL2Rvd25yZXYueG1sUEsFBgAA&#10;AAAEAAQA8wAAADQgAAAAAA==&#10;">
                                  <v:oval id="Ovale 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e libre 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0B6AEB21" w14:textId="77777777" w:rsidTr="00E3067B"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14:paraId="4DD83EBA" w14:textId="34E8C0E7" w:rsidR="004A7542" w:rsidRPr="00A85B6F" w:rsidRDefault="00EE5256" w:rsidP="00346ED4">
                        <w:r>
                          <w:t>l</w:t>
                        </w:r>
                        <w:r w:rsidR="00E3067B">
                          <w:t>ucie.tissoux54@gmail.com</w:t>
                        </w:r>
                      </w:p>
                    </w:tc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14:paraId="7BEB42B4" w14:textId="77777777" w:rsidR="004A7542" w:rsidRPr="00A85B6F" w:rsidRDefault="00E3067B" w:rsidP="00346ED4">
                        <w:r>
                          <w:t>06.63.13.85.01</w:t>
                        </w:r>
                      </w:p>
                    </w:tc>
                  </w:tr>
                  <w:tr w:rsidR="004A7542" w:rsidRPr="00A85B6F" w14:paraId="6BB82A6F" w14:textId="77777777" w:rsidTr="00E3067B">
                    <w:tc>
                      <w:tcPr>
                        <w:tcW w:w="1777" w:type="dxa"/>
                        <w:tcMar>
                          <w:top w:w="0" w:type="dxa"/>
                          <w:bottom w:w="288" w:type="dxa"/>
                        </w:tcMar>
                      </w:tcPr>
                      <w:p w14:paraId="1FCB0EA8" w14:textId="77777777" w:rsidR="004A7542" w:rsidRPr="00A85B6F" w:rsidRDefault="004A7542" w:rsidP="00346ED4"/>
                    </w:tc>
                    <w:tc>
                      <w:tcPr>
                        <w:tcW w:w="1777" w:type="dxa"/>
                        <w:tcMar>
                          <w:top w:w="0" w:type="dxa"/>
                          <w:bottom w:w="288" w:type="dxa"/>
                        </w:tcMar>
                      </w:tcPr>
                      <w:p w14:paraId="4BFE0950" w14:textId="77777777" w:rsidR="004A7542" w:rsidRPr="00A85B6F" w:rsidRDefault="004A7542" w:rsidP="00346ED4"/>
                    </w:tc>
                  </w:tr>
                </w:tbl>
                <w:p w14:paraId="1340E581" w14:textId="77777777" w:rsidR="004A7542" w:rsidRDefault="00E3067B" w:rsidP="00346ED4">
                  <w:r>
                    <w:t xml:space="preserve">Lien </w:t>
                  </w:r>
                  <w:proofErr w:type="spellStart"/>
                  <w:r>
                    <w:t>instagram</w:t>
                  </w:r>
                  <w:proofErr w:type="spellEnd"/>
                  <w:r>
                    <w:t> :</w:t>
                  </w:r>
                </w:p>
                <w:p w14:paraId="3BB13F09" w14:textId="603D3462" w:rsidR="00E3067B" w:rsidRDefault="00E3067B" w:rsidP="00346ED4">
                  <w:r>
                    <w:t>@photos_cso</w:t>
                  </w:r>
                </w:p>
                <w:p w14:paraId="270F84F8" w14:textId="71258A1A" w:rsidR="00EE5256" w:rsidRDefault="00EE5256" w:rsidP="00346ED4">
                  <w:r>
                    <w:t>@</w:t>
                  </w:r>
                  <w:proofErr w:type="gramStart"/>
                  <w:r>
                    <w:t>photos.lucie</w:t>
                  </w:r>
                  <w:proofErr w:type="gramEnd"/>
                </w:p>
                <w:p w14:paraId="19CC0674" w14:textId="77777777" w:rsidR="00E3067B" w:rsidRDefault="00E3067B" w:rsidP="00346ED4"/>
                <w:p w14:paraId="43203CDF" w14:textId="77777777" w:rsidR="00E3067B" w:rsidRDefault="00E3067B" w:rsidP="00346ED4"/>
                <w:p w14:paraId="46CC21B6" w14:textId="77777777" w:rsidR="00E3067B" w:rsidRPr="00A85B6F" w:rsidRDefault="00E3067B" w:rsidP="00346ED4"/>
              </w:tc>
            </w:tr>
            <w:tr w:rsidR="004A7542" w:rsidRPr="00A85B6F" w14:paraId="34B474C6" w14:textId="77777777" w:rsidTr="00EE5256">
              <w:trPr>
                <w:trHeight w:val="33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5507CB70" w14:textId="77777777" w:rsidR="004A7542" w:rsidRDefault="00E32AEA" w:rsidP="004A7542">
                  <w:pPr>
                    <w:pStyle w:val="Titre1"/>
                  </w:pPr>
                  <w:sdt>
                    <w:sdtPr>
                      <w:alias w:val="Expérience de bénévolat ou d’animation :"/>
                      <w:tag w:val="Expérience de bénévolat ou d’animation :"/>
                      <w:id w:val="-1093778966"/>
                      <w:placeholder>
                        <w:docPart w:val="424F12FB5C054203B71BDA875D94890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fr-FR"/>
                        </w:rPr>
                        <w:t>Expérience de bénévolat ou d’animation</w:t>
                      </w:r>
                    </w:sdtContent>
                  </w:sdt>
                </w:p>
                <w:p w14:paraId="27145D7B" w14:textId="77777777" w:rsidR="00BD4301" w:rsidRPr="00BD4301" w:rsidRDefault="00BD4301" w:rsidP="00BD4301"/>
                <w:p w14:paraId="14FF5B6A" w14:textId="254B597C" w:rsidR="00EE5256" w:rsidRDefault="00EE5256" w:rsidP="00346ED4">
                  <w:pPr>
                    <w:pStyle w:val="Titre2"/>
                  </w:pPr>
                  <w:r>
                    <w:t>Conseillère Municipale des enfants (Heillecourt)</w:t>
                  </w:r>
                </w:p>
                <w:p w14:paraId="1E795A04" w14:textId="77777777" w:rsidR="00EE5256" w:rsidRDefault="00EE5256" w:rsidP="00346ED4">
                  <w:pPr>
                    <w:pStyle w:val="Titre2"/>
                  </w:pPr>
                </w:p>
                <w:p w14:paraId="535310B3" w14:textId="2362C056" w:rsidR="004A7542" w:rsidRPr="00A85B6F" w:rsidRDefault="00E40D36" w:rsidP="00346ED4">
                  <w:pPr>
                    <w:pStyle w:val="Titre2"/>
                  </w:pPr>
                  <w:r>
                    <w:t>Aide Poney club Heillecourt</w:t>
                  </w:r>
                </w:p>
              </w:tc>
            </w:tr>
          </w:tbl>
          <w:p w14:paraId="09F0B04B" w14:textId="77777777" w:rsidR="004A7542" w:rsidRPr="00A85B6F" w:rsidRDefault="004A7542" w:rsidP="00346ED4"/>
        </w:tc>
      </w:tr>
    </w:tbl>
    <w:p w14:paraId="4E094609" w14:textId="77777777" w:rsidR="00EC26A6" w:rsidRPr="00EC26A6" w:rsidRDefault="00EC26A6" w:rsidP="00EC26A6">
      <w:pPr>
        <w:pStyle w:val="Sansinterligne"/>
      </w:pPr>
    </w:p>
    <w:sectPr w:rsidR="00EC26A6" w:rsidRPr="00EC26A6" w:rsidSect="0010487A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BCFA0" w14:textId="77777777" w:rsidR="00E32AEA" w:rsidRDefault="00E32AEA" w:rsidP="004A7542">
      <w:pPr>
        <w:spacing w:after="0" w:line="240" w:lineRule="auto"/>
      </w:pPr>
      <w:r>
        <w:separator/>
      </w:r>
    </w:p>
  </w:endnote>
  <w:endnote w:type="continuationSeparator" w:id="0">
    <w:p w14:paraId="6D3297A2" w14:textId="77777777" w:rsidR="00E32AEA" w:rsidRDefault="00E32AEA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31F69" w14:textId="77777777" w:rsidR="00853CE2" w:rsidRDefault="002D075C" w:rsidP="00853CE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10487A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D7422" w14:textId="77777777" w:rsidR="00E32AEA" w:rsidRDefault="00E32AEA" w:rsidP="004A7542">
      <w:pPr>
        <w:spacing w:after="0" w:line="240" w:lineRule="auto"/>
      </w:pPr>
      <w:r>
        <w:separator/>
      </w:r>
    </w:p>
  </w:footnote>
  <w:footnote w:type="continuationSeparator" w:id="0">
    <w:p w14:paraId="71017C5D" w14:textId="77777777" w:rsidR="00E32AEA" w:rsidRDefault="00E32AEA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Entrez votre nom :"/>
      <w:tag w:val="Entrez votre nom :"/>
      <w:id w:val="1764105439"/>
      <w:showingPlcHd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21067811" w14:textId="77777777" w:rsidR="00BD5EFB" w:rsidRDefault="00EE5256">
        <w:pPr>
          <w:pStyle w:val="En-tte"/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7B"/>
    <w:rsid w:val="0010487A"/>
    <w:rsid w:val="001C292B"/>
    <w:rsid w:val="002876BB"/>
    <w:rsid w:val="00293B83"/>
    <w:rsid w:val="002B4A8C"/>
    <w:rsid w:val="002D075C"/>
    <w:rsid w:val="00454034"/>
    <w:rsid w:val="004A7542"/>
    <w:rsid w:val="00691D2A"/>
    <w:rsid w:val="006A3CE7"/>
    <w:rsid w:val="006F77C5"/>
    <w:rsid w:val="007B1248"/>
    <w:rsid w:val="007B53A2"/>
    <w:rsid w:val="00857F01"/>
    <w:rsid w:val="008C0C6E"/>
    <w:rsid w:val="00997A95"/>
    <w:rsid w:val="00B90950"/>
    <w:rsid w:val="00BD4301"/>
    <w:rsid w:val="00BE5F21"/>
    <w:rsid w:val="00C64047"/>
    <w:rsid w:val="00DD1065"/>
    <w:rsid w:val="00DE7EA6"/>
    <w:rsid w:val="00E0656C"/>
    <w:rsid w:val="00E10171"/>
    <w:rsid w:val="00E3067B"/>
    <w:rsid w:val="00E32AEA"/>
    <w:rsid w:val="00E40D36"/>
    <w:rsid w:val="00EB2E58"/>
    <w:rsid w:val="00EC26A6"/>
    <w:rsid w:val="00EC7733"/>
    <w:rsid w:val="00ED1C71"/>
    <w:rsid w:val="00EE5256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B5100"/>
  <w15:chartTrackingRefBased/>
  <w15:docId w15:val="{C9B64A5F-3AFA-44DF-B660-FCBDB97C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-tte">
    <w:name w:val="header"/>
    <w:basedOn w:val="Normal"/>
    <w:link w:val="En-tte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-tteCar">
    <w:name w:val="En-tête Car"/>
    <w:basedOn w:val="Policepardfaut"/>
    <w:link w:val="En-tte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depage">
    <w:name w:val="footer"/>
    <w:basedOn w:val="Normal"/>
    <w:link w:val="PieddepageCar"/>
    <w:uiPriority w:val="99"/>
    <w:unhideWhenUsed/>
    <w:rsid w:val="004A754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542"/>
  </w:style>
  <w:style w:type="paragraph" w:styleId="Sansinterligne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sme">
    <w:name w:val="Graphisme"/>
    <w:basedOn w:val="Normal"/>
    <w:next w:val="Normal"/>
    <w:link w:val="Caractredegraphique"/>
    <w:uiPriority w:val="10"/>
    <w:qFormat/>
    <w:rsid w:val="004A7542"/>
  </w:style>
  <w:style w:type="character" w:customStyle="1" w:styleId="Caractredegraphique">
    <w:name w:val="Caractère de graphique"/>
    <w:basedOn w:val="Policepardfaut"/>
    <w:link w:val="Graphisme"/>
    <w:uiPriority w:val="10"/>
    <w:rsid w:val="004A7542"/>
  </w:style>
  <w:style w:type="character" w:styleId="Textedelespacerserv">
    <w:name w:val="Placeholder Text"/>
    <w:basedOn w:val="Policepardfaut"/>
    <w:uiPriority w:val="99"/>
    <w:semiHidden/>
    <w:rsid w:val="004A7542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itre5Car">
    <w:name w:val="Titre 5 Car"/>
    <w:basedOn w:val="Policepardfaut"/>
    <w:link w:val="Titre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D075C"/>
    <w:rPr>
      <w:i/>
      <w:iCs/>
      <w:color w:val="806000" w:themeColor="accent4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Normalcentr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D075C"/>
    <w:rPr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75C"/>
    <w:rPr>
      <w:rFonts w:ascii="Segoe UI" w:hAnsi="Segoe UI" w:cs="Segoe UI"/>
      <w:szCs w:val="1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D075C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D075C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075C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075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075C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D075C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075C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D075C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075C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D075C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D075C"/>
    <w:rPr>
      <w:rFonts w:ascii="Consolas" w:hAnsi="Consolas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90950"/>
    <w:pPr>
      <w:outlineLvl w:val="9"/>
    </w:p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\AppData\Roaming\Microsoft\Templates\C.V.%20simple%20et%20&#233;pur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1614689E4746D28D53FB9DF715F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CE188A-1628-4192-B50F-59A58CF50309}"/>
      </w:docPartPr>
      <w:docPartBody>
        <w:p w:rsidR="0062698C" w:rsidRDefault="00250FED">
          <w:pPr>
            <w:pStyle w:val="001614689E4746D28D53FB9DF715F1B7"/>
          </w:pPr>
          <w:r w:rsidRPr="002D589D">
            <w:rPr>
              <w:lang w:bidi="fr-FR"/>
            </w:rPr>
            <w:t>Compétences</w:t>
          </w:r>
        </w:p>
      </w:docPartBody>
    </w:docPart>
    <w:docPart>
      <w:docPartPr>
        <w:name w:val="A73358D7965E46CA8DAE6967EA6214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AE3818-3FE7-41AD-9E49-3AB0D2354F82}"/>
      </w:docPartPr>
      <w:docPartBody>
        <w:p w:rsidR="0062698C" w:rsidRDefault="00250FED">
          <w:pPr>
            <w:pStyle w:val="A73358D7965E46CA8DAE6967EA621493"/>
          </w:pPr>
          <w:r w:rsidRPr="00691D2A">
            <w:rPr>
              <w:lang w:bidi="fr-FR"/>
            </w:rPr>
            <w:t>EXPERIENCES PROFESSIONNELLES</w:t>
          </w:r>
        </w:p>
      </w:docPartBody>
    </w:docPart>
    <w:docPart>
      <w:docPartPr>
        <w:name w:val="31D1FCE7A7C0460A9B20ECB1473A0A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8E9BF-41F6-4F18-B4DF-2CC64C5C2518}"/>
      </w:docPartPr>
      <w:docPartBody>
        <w:p w:rsidR="0062698C" w:rsidRDefault="00250FED">
          <w:pPr>
            <w:pStyle w:val="31D1FCE7A7C0460A9B20ECB1473A0A21"/>
          </w:pPr>
          <w:r w:rsidRPr="00691D2A">
            <w:rPr>
              <w:lang w:bidi="fr-FR"/>
            </w:rPr>
            <w:t>FORMATIONS</w:t>
          </w:r>
        </w:p>
      </w:docPartBody>
    </w:docPart>
    <w:docPart>
      <w:docPartPr>
        <w:name w:val="424F12FB5C054203B71BDA875D9489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40E11-0C12-4D9B-9A10-885577582B4F}"/>
      </w:docPartPr>
      <w:docPartBody>
        <w:p w:rsidR="0062698C" w:rsidRDefault="00250FED">
          <w:pPr>
            <w:pStyle w:val="424F12FB5C054203B71BDA875D948907"/>
          </w:pPr>
          <w:r w:rsidRPr="00A85B6F">
            <w:rPr>
              <w:lang w:bidi="fr-FR"/>
            </w:rPr>
            <w:t>Expérience de bénévolat ou d’animation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ED"/>
    <w:rsid w:val="00250FED"/>
    <w:rsid w:val="0062698C"/>
    <w:rsid w:val="0085453F"/>
    <w:rsid w:val="00E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01614689E4746D28D53FB9DF715F1B7">
    <w:name w:val="001614689E4746D28D53FB9DF715F1B7"/>
  </w:style>
  <w:style w:type="paragraph" w:customStyle="1" w:styleId="E8A47F2146314ED5957C2781D4A17DB4">
    <w:name w:val="E8A47F2146314ED5957C2781D4A17DB4"/>
  </w:style>
  <w:style w:type="paragraph" w:customStyle="1" w:styleId="A73358D7965E46CA8DAE6967EA621493">
    <w:name w:val="A73358D7965E46CA8DAE6967EA621493"/>
  </w:style>
  <w:style w:type="paragraph" w:customStyle="1" w:styleId="2DC538E379264C2688869FF08FC8AB45">
    <w:name w:val="2DC538E379264C2688869FF08FC8AB45"/>
  </w:style>
  <w:style w:type="paragraph" w:customStyle="1" w:styleId="01E1DD7BBAD54A198DF52ECEB1CF8199">
    <w:name w:val="01E1DD7BBAD54A198DF52ECEB1CF8199"/>
  </w:style>
  <w:style w:type="paragraph" w:customStyle="1" w:styleId="E946DC37D94042AA80EC36F57F4ACF5C">
    <w:name w:val="E946DC37D94042AA80EC36F57F4ACF5C"/>
  </w:style>
  <w:style w:type="paragraph" w:customStyle="1" w:styleId="8714A1FECC764C0AA342F1F8027FEC1D">
    <w:name w:val="8714A1FECC764C0AA342F1F8027FEC1D"/>
  </w:style>
  <w:style w:type="paragraph" w:customStyle="1" w:styleId="DEFD57B8156144D6B8603619CDE115AE">
    <w:name w:val="DEFD57B8156144D6B8603619CDE115AE"/>
  </w:style>
  <w:style w:type="paragraph" w:customStyle="1" w:styleId="99B6B06675B445B197249091F8132E05">
    <w:name w:val="99B6B06675B445B197249091F8132E05"/>
  </w:style>
  <w:style w:type="paragraph" w:customStyle="1" w:styleId="253A83DCF8404FEF945D411A7887BF06">
    <w:name w:val="253A83DCF8404FEF945D411A7887BF06"/>
  </w:style>
  <w:style w:type="paragraph" w:customStyle="1" w:styleId="473B7F90E06941E9BCC2955B216719B5">
    <w:name w:val="473B7F90E06941E9BCC2955B216719B5"/>
  </w:style>
  <w:style w:type="paragraph" w:customStyle="1" w:styleId="660654A649D24B02A03E8276511B71A4">
    <w:name w:val="660654A649D24B02A03E8276511B71A4"/>
  </w:style>
  <w:style w:type="paragraph" w:customStyle="1" w:styleId="719205D7D96D47F88F6CA875C17EE40B">
    <w:name w:val="719205D7D96D47F88F6CA875C17EE40B"/>
  </w:style>
  <w:style w:type="paragraph" w:customStyle="1" w:styleId="31D1FCE7A7C0460A9B20ECB1473A0A21">
    <w:name w:val="31D1FCE7A7C0460A9B20ECB1473A0A21"/>
  </w:style>
  <w:style w:type="paragraph" w:customStyle="1" w:styleId="B2211ACE6AF34BDE95C7653883B288B8">
    <w:name w:val="B2211ACE6AF34BDE95C7653883B288B8"/>
  </w:style>
  <w:style w:type="paragraph" w:customStyle="1" w:styleId="62743B816FFD40E69B20A43520B2F4B2">
    <w:name w:val="62743B816FFD40E69B20A43520B2F4B2"/>
  </w:style>
  <w:style w:type="paragraph" w:customStyle="1" w:styleId="90947C6F13D84C64A8178914D6385923">
    <w:name w:val="90947C6F13D84C64A8178914D6385923"/>
  </w:style>
  <w:style w:type="paragraph" w:customStyle="1" w:styleId="F61B85F5F0E14CAB9CF4A6AF32A97B09">
    <w:name w:val="F61B85F5F0E14CAB9CF4A6AF32A97B09"/>
  </w:style>
  <w:style w:type="paragraph" w:customStyle="1" w:styleId="0D1610E4832C49E09826685186BCED84">
    <w:name w:val="0D1610E4832C49E09826685186BCED84"/>
  </w:style>
  <w:style w:type="paragraph" w:customStyle="1" w:styleId="CEBE545EC672428C9131988894DDEE5A">
    <w:name w:val="CEBE545EC672428C9131988894DDEE5A"/>
  </w:style>
  <w:style w:type="paragraph" w:customStyle="1" w:styleId="53028407706D45A9AB04CD5DB0104D07">
    <w:name w:val="53028407706D45A9AB04CD5DB0104D07"/>
  </w:style>
  <w:style w:type="paragraph" w:customStyle="1" w:styleId="1A32DB893153407D827454EC48A07A12">
    <w:name w:val="1A32DB893153407D827454EC48A07A12"/>
  </w:style>
  <w:style w:type="paragraph" w:customStyle="1" w:styleId="DF82F264C1CA43BFADDD1426831462A1">
    <w:name w:val="DF82F264C1CA43BFADDD1426831462A1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paragraph" w:customStyle="1" w:styleId="7D38F834C92E442D8C9A9DA987C9DD18">
    <w:name w:val="7D38F834C92E442D8C9A9DA987C9DD18"/>
  </w:style>
  <w:style w:type="paragraph" w:customStyle="1" w:styleId="45BD6FD3FA8D4BDF9F279E3BC8349D48">
    <w:name w:val="45BD6FD3FA8D4BDF9F279E3BC8349D48"/>
  </w:style>
  <w:style w:type="paragraph" w:customStyle="1" w:styleId="3C89184991364A238FA72EE278508770">
    <w:name w:val="3C89184991364A238FA72EE278508770"/>
  </w:style>
  <w:style w:type="paragraph" w:customStyle="1" w:styleId="98558C5A3CCC46198922D35785B54CDE">
    <w:name w:val="98558C5A3CCC46198922D35785B54CDE"/>
  </w:style>
  <w:style w:type="paragraph" w:customStyle="1" w:styleId="43711EADC9244D3A984B10C57BF27C29">
    <w:name w:val="43711EADC9244D3A984B10C57BF27C29"/>
  </w:style>
  <w:style w:type="paragraph" w:customStyle="1" w:styleId="A033202B170C4958BBA98598A721C4C5">
    <w:name w:val="A033202B170C4958BBA98598A721C4C5"/>
  </w:style>
  <w:style w:type="paragraph" w:customStyle="1" w:styleId="424F12FB5C054203B71BDA875D948907">
    <w:name w:val="424F12FB5C054203B71BDA875D948907"/>
  </w:style>
  <w:style w:type="paragraph" w:customStyle="1" w:styleId="5BFBAFE1E2484C7F8528F20E86F88888">
    <w:name w:val="5BFBAFE1E2484C7F8528F20E86F888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C.V. simple et épuré, conçu par MOO</Template>
  <TotalTime>33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TISSOUX</dc:creator>
  <cp:keywords/>
  <dc:description/>
  <cp:lastModifiedBy>TISSOUX Lucie</cp:lastModifiedBy>
  <cp:revision>6</cp:revision>
  <dcterms:created xsi:type="dcterms:W3CDTF">2021-04-08T17:42:00Z</dcterms:created>
  <dcterms:modified xsi:type="dcterms:W3CDTF">2021-07-13T12:04:00Z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